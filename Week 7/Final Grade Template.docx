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3"/>
        <w:tblpPr w:leftFromText="180" w:rightFromText="180" w:vertAnchor="page" w:horzAnchor="page" w:tblpX="667" w:tblpY="5477"/>
        <w:tblW w:w="5041" w:type="pct"/>
        <w:tblLook w:val="04A0" w:firstRow="1" w:lastRow="0" w:firstColumn="1" w:lastColumn="0" w:noHBand="0" w:noVBand="1"/>
      </w:tblPr>
      <w:tblGrid>
        <w:gridCol w:w="1737"/>
        <w:gridCol w:w="1009"/>
        <w:gridCol w:w="1673"/>
        <w:gridCol w:w="1067"/>
        <w:gridCol w:w="1707"/>
        <w:gridCol w:w="945"/>
        <w:gridCol w:w="1016"/>
        <w:gridCol w:w="1966"/>
      </w:tblGrid>
      <w:tr w:rsidR="00FB201B" w14:paraId="680B4698" w14:textId="77777777" w:rsidTr="00FB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115" w:type="dxa"/>
              <w:right w:w="115" w:type="dxa"/>
            </w:tcMar>
          </w:tcPr>
          <w:p w14:paraId="51334FD1" w14:textId="77777777" w:rsidR="00654C39" w:rsidRPr="001027E0" w:rsidRDefault="00654C39" w:rsidP="00C96463">
            <w:pPr>
              <w:spacing w:after="360" w:line="276" w:lineRule="auto"/>
              <w:jc w:val="center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Site Plan</w:t>
            </w:r>
          </w:p>
          <w:p w14:paraId="3889F219" w14:textId="77777777" w:rsidR="001027E0" w:rsidRPr="001027E0" w:rsidRDefault="001027E0" w:rsidP="00C96463">
            <w:pPr>
              <w:spacing w:after="360" w:line="276" w:lineRule="auto"/>
              <w:jc w:val="center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10 points</w:t>
            </w:r>
          </w:p>
          <w:p w14:paraId="1F197583" w14:textId="77777777" w:rsidR="001027E0" w:rsidRPr="001027E0" w:rsidRDefault="001027E0" w:rsidP="00C96463">
            <w:pPr>
              <w:spacing w:after="360" w:line="276" w:lineRule="auto"/>
              <w:jc w:val="center"/>
              <w:rPr>
                <w:color w:val="4C264C" w:themeColor="accent1" w:themeShade="BF"/>
              </w:rPr>
            </w:pPr>
          </w:p>
          <w:p w14:paraId="2EBDE08F" w14:textId="77777777" w:rsidR="001027E0" w:rsidRPr="001027E0" w:rsidRDefault="001027E0" w:rsidP="00C96463">
            <w:pPr>
              <w:spacing w:after="360" w:line="276" w:lineRule="auto"/>
              <w:jc w:val="center"/>
              <w:rPr>
                <w:color w:val="4C264C" w:themeColor="accent1" w:themeShade="BF"/>
              </w:rPr>
            </w:pPr>
          </w:p>
        </w:tc>
        <w:tc>
          <w:tcPr>
            <w:tcW w:w="1009" w:type="dxa"/>
            <w:vAlign w:val="center"/>
          </w:tcPr>
          <w:p w14:paraId="455C89BE" w14:textId="77777777" w:rsidR="00654C39" w:rsidRPr="001027E0" w:rsidRDefault="00654C39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</w:p>
        </w:tc>
        <w:tc>
          <w:tcPr>
            <w:tcW w:w="1673" w:type="dxa"/>
            <w:tcMar>
              <w:left w:w="115" w:type="dxa"/>
              <w:right w:w="115" w:type="dxa"/>
            </w:tcMar>
            <w:vAlign w:val="center"/>
          </w:tcPr>
          <w:p w14:paraId="0A1D15EB" w14:textId="77777777" w:rsidR="00654C39" w:rsidRPr="002206A2" w:rsidRDefault="00654C39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color w:val="4C264C" w:themeColor="accent1" w:themeShade="BF"/>
              </w:rPr>
            </w:pPr>
            <w:r w:rsidRPr="002206A2">
              <w:rPr>
                <w:rStyle w:val="Strong"/>
                <w:b/>
                <w:color w:val="4C264C" w:themeColor="accent1" w:themeShade="BF"/>
              </w:rPr>
              <w:t>Final Report</w:t>
            </w:r>
          </w:p>
          <w:p w14:paraId="18DE8E52" w14:textId="77777777" w:rsidR="001027E0" w:rsidRPr="001027E0" w:rsidRDefault="001027E0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4C264C" w:themeColor="accent1" w:themeShade="BF"/>
              </w:rPr>
            </w:pPr>
            <w:r w:rsidRPr="002206A2">
              <w:rPr>
                <w:rStyle w:val="Strong"/>
                <w:b/>
                <w:color w:val="4C264C" w:themeColor="accent1" w:themeShade="BF"/>
              </w:rPr>
              <w:t>15 points</w:t>
            </w:r>
          </w:p>
        </w:tc>
        <w:tc>
          <w:tcPr>
            <w:tcW w:w="1067" w:type="dxa"/>
            <w:vAlign w:val="center"/>
          </w:tcPr>
          <w:p w14:paraId="2D06B13D" w14:textId="77777777" w:rsidR="00654C39" w:rsidRPr="001027E0" w:rsidRDefault="00654C39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</w:p>
        </w:tc>
        <w:tc>
          <w:tcPr>
            <w:tcW w:w="1707" w:type="dxa"/>
            <w:tcMar>
              <w:left w:w="115" w:type="dxa"/>
              <w:right w:w="115" w:type="dxa"/>
            </w:tcMar>
            <w:vAlign w:val="center"/>
          </w:tcPr>
          <w:p w14:paraId="74CA35A4" w14:textId="77777777" w:rsidR="00654C39" w:rsidRPr="001027E0" w:rsidRDefault="00654C39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Final Website</w:t>
            </w:r>
          </w:p>
          <w:p w14:paraId="0C78D588" w14:textId="77777777" w:rsidR="001027E0" w:rsidRPr="001027E0" w:rsidRDefault="001027E0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75 points</w:t>
            </w:r>
          </w:p>
        </w:tc>
        <w:tc>
          <w:tcPr>
            <w:tcW w:w="945" w:type="dxa"/>
            <w:vAlign w:val="center"/>
          </w:tcPr>
          <w:p w14:paraId="12A48D1D" w14:textId="77777777" w:rsidR="00654C39" w:rsidRPr="001027E0" w:rsidRDefault="00654C39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</w:p>
        </w:tc>
        <w:tc>
          <w:tcPr>
            <w:tcW w:w="1016" w:type="dxa"/>
            <w:tcMar>
              <w:left w:w="115" w:type="dxa"/>
              <w:right w:w="115" w:type="dxa"/>
            </w:tcMar>
            <w:vAlign w:val="center"/>
          </w:tcPr>
          <w:p w14:paraId="4DC648AF" w14:textId="77777777" w:rsidR="00654C39" w:rsidRPr="001027E0" w:rsidRDefault="00654C39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Bonus Points</w:t>
            </w:r>
          </w:p>
        </w:tc>
        <w:tc>
          <w:tcPr>
            <w:tcW w:w="1966" w:type="dxa"/>
            <w:tcMar>
              <w:left w:w="115" w:type="dxa"/>
              <w:right w:w="115" w:type="dxa"/>
            </w:tcMar>
            <w:vAlign w:val="center"/>
          </w:tcPr>
          <w:p w14:paraId="4ADF2F6D" w14:textId="77777777" w:rsidR="00654C39" w:rsidRPr="001027E0" w:rsidRDefault="00654C39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Total Final Grade</w:t>
            </w:r>
          </w:p>
          <w:p w14:paraId="6F2B37DF" w14:textId="77777777" w:rsidR="001027E0" w:rsidRPr="001027E0" w:rsidRDefault="001027E0" w:rsidP="00C96463">
            <w:pPr>
              <w:spacing w:after="3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100 points</w:t>
            </w:r>
          </w:p>
        </w:tc>
      </w:tr>
      <w:tr w:rsidR="00FB201B" w14:paraId="516CFD9D" w14:textId="77777777" w:rsidTr="00F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115" w:type="dxa"/>
              <w:right w:w="115" w:type="dxa"/>
            </w:tcMar>
            <w:vAlign w:val="center"/>
          </w:tcPr>
          <w:p w14:paraId="13A0144E" w14:textId="77777777" w:rsidR="00654C39" w:rsidRPr="001027E0" w:rsidRDefault="00654C39" w:rsidP="00C96463">
            <w:pPr>
              <w:spacing w:after="360"/>
              <w:jc w:val="center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Plan</w:t>
            </w:r>
            <w:r w:rsidR="00F907D5">
              <w:rPr>
                <w:color w:val="4C264C" w:themeColor="accent1" w:themeShade="BF"/>
              </w:rPr>
              <w:t xml:space="preserve">              4pts</w:t>
            </w:r>
          </w:p>
        </w:tc>
        <w:tc>
          <w:tcPr>
            <w:tcW w:w="1009" w:type="dxa"/>
            <w:vAlign w:val="center"/>
          </w:tcPr>
          <w:p w14:paraId="7F37BB11" w14:textId="77777777" w:rsidR="00654C39" w:rsidRPr="000F1AB9" w:rsidRDefault="00DF4827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4</w:t>
            </w:r>
          </w:p>
        </w:tc>
        <w:tc>
          <w:tcPr>
            <w:tcW w:w="1673" w:type="dxa"/>
            <w:tcMar>
              <w:left w:w="115" w:type="dxa"/>
              <w:right w:w="115" w:type="dxa"/>
            </w:tcMar>
            <w:vAlign w:val="center"/>
          </w:tcPr>
          <w:p w14:paraId="18106700" w14:textId="77777777" w:rsidR="00654C39" w:rsidRPr="001027E0" w:rsidRDefault="00654C39" w:rsidP="00C96463">
            <w:pPr>
              <w:spacing w:after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4C264C" w:themeColor="accent1" w:themeShade="BF"/>
              </w:rPr>
            </w:pPr>
            <w:r w:rsidRPr="001027E0">
              <w:rPr>
                <w:rStyle w:val="Strong"/>
                <w:color w:val="4C264C" w:themeColor="accent1" w:themeShade="BF"/>
              </w:rPr>
              <w:t>Title Page</w:t>
            </w:r>
            <w:r w:rsidR="00F907D5">
              <w:rPr>
                <w:rStyle w:val="Strong"/>
                <w:color w:val="4C264C" w:themeColor="accent1" w:themeShade="BF"/>
              </w:rPr>
              <w:t xml:space="preserve">     2pts</w:t>
            </w:r>
          </w:p>
        </w:tc>
        <w:tc>
          <w:tcPr>
            <w:tcW w:w="1067" w:type="dxa"/>
            <w:vAlign w:val="center"/>
          </w:tcPr>
          <w:p w14:paraId="484C2D29" w14:textId="77777777" w:rsidR="00654C39" w:rsidRPr="000F1AB9" w:rsidRDefault="00F907D5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2</w:t>
            </w:r>
          </w:p>
        </w:tc>
        <w:tc>
          <w:tcPr>
            <w:tcW w:w="1707" w:type="dxa"/>
            <w:tcMar>
              <w:left w:w="115" w:type="dxa"/>
              <w:right w:w="115" w:type="dxa"/>
            </w:tcMar>
            <w:vAlign w:val="center"/>
          </w:tcPr>
          <w:p w14:paraId="2D6D66A5" w14:textId="77777777" w:rsidR="00654C39" w:rsidRPr="001027E0" w:rsidRDefault="00654C39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C264C" w:themeColor="accent1" w:themeShade="BF"/>
              </w:rPr>
            </w:pPr>
            <w:r w:rsidRPr="001027E0">
              <w:rPr>
                <w:b/>
                <w:color w:val="4C264C" w:themeColor="accent1" w:themeShade="BF"/>
              </w:rPr>
              <w:t>Home Page</w:t>
            </w:r>
          </w:p>
        </w:tc>
        <w:tc>
          <w:tcPr>
            <w:tcW w:w="945" w:type="dxa"/>
            <w:vAlign w:val="center"/>
          </w:tcPr>
          <w:p w14:paraId="59079F3B" w14:textId="77777777" w:rsidR="00654C39" w:rsidRPr="00F907D5" w:rsidRDefault="00F907D5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 w:rsidRPr="00F907D5">
              <w:rPr>
                <w:color w:val="4C264C" w:themeColor="accent1" w:themeShade="BF"/>
                <w:sz w:val="24"/>
                <w:szCs w:val="24"/>
              </w:rPr>
              <w:t>2</w:t>
            </w:r>
            <w:r w:rsidR="008544D9">
              <w:rPr>
                <w:color w:val="4C264C" w:themeColor="accent1" w:themeShade="BF"/>
                <w:sz w:val="24"/>
                <w:szCs w:val="24"/>
              </w:rPr>
              <w:t>5</w:t>
            </w:r>
          </w:p>
        </w:tc>
        <w:tc>
          <w:tcPr>
            <w:tcW w:w="1016" w:type="dxa"/>
            <w:tcMar>
              <w:left w:w="115" w:type="dxa"/>
              <w:right w:w="115" w:type="dxa"/>
            </w:tcMar>
            <w:vAlign w:val="center"/>
          </w:tcPr>
          <w:p w14:paraId="14748BBA" w14:textId="77777777" w:rsidR="00654C39" w:rsidRPr="000F1AB9" w:rsidRDefault="00654C39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</w:p>
        </w:tc>
        <w:tc>
          <w:tcPr>
            <w:tcW w:w="1966" w:type="dxa"/>
            <w:tcMar>
              <w:left w:w="115" w:type="dxa"/>
              <w:right w:w="115" w:type="dxa"/>
            </w:tcMar>
            <w:vAlign w:val="center"/>
          </w:tcPr>
          <w:p w14:paraId="56212A9F" w14:textId="77777777" w:rsidR="00654C39" w:rsidRPr="000F1AB9" w:rsidRDefault="00654C39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32"/>
                <w:szCs w:val="32"/>
              </w:rPr>
            </w:pPr>
          </w:p>
        </w:tc>
      </w:tr>
      <w:tr w:rsidR="00FB201B" w14:paraId="1C8B700E" w14:textId="77777777" w:rsidTr="00FB201B">
        <w:trPr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115" w:type="dxa"/>
              <w:right w:w="115" w:type="dxa"/>
            </w:tcMar>
            <w:vAlign w:val="center"/>
          </w:tcPr>
          <w:p w14:paraId="5D4A406F" w14:textId="77777777" w:rsidR="00654C39" w:rsidRPr="001027E0" w:rsidRDefault="00654C39" w:rsidP="00C96463">
            <w:pPr>
              <w:spacing w:after="360"/>
              <w:jc w:val="center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3 Updated Wireframes</w:t>
            </w:r>
            <w:r w:rsidR="00F907D5">
              <w:rPr>
                <w:color w:val="4C264C" w:themeColor="accent1" w:themeShade="BF"/>
              </w:rPr>
              <w:t xml:space="preserve">     6pts</w:t>
            </w:r>
          </w:p>
        </w:tc>
        <w:tc>
          <w:tcPr>
            <w:tcW w:w="1009" w:type="dxa"/>
            <w:vAlign w:val="center"/>
          </w:tcPr>
          <w:p w14:paraId="0496B859" w14:textId="77777777" w:rsidR="00654C39" w:rsidRPr="000F1AB9" w:rsidRDefault="00DF4827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6</w:t>
            </w:r>
          </w:p>
        </w:tc>
        <w:tc>
          <w:tcPr>
            <w:tcW w:w="1673" w:type="dxa"/>
            <w:tcMar>
              <w:left w:w="115" w:type="dxa"/>
              <w:right w:w="115" w:type="dxa"/>
            </w:tcMar>
            <w:vAlign w:val="center"/>
          </w:tcPr>
          <w:p w14:paraId="252ACF87" w14:textId="77777777" w:rsidR="00654C39" w:rsidRPr="001027E0" w:rsidRDefault="00DF4827" w:rsidP="00C96463">
            <w:pPr>
              <w:spacing w:after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4C264C" w:themeColor="accent1" w:themeShade="BF"/>
              </w:rPr>
            </w:pPr>
            <w:r>
              <w:rPr>
                <w:rStyle w:val="Strong"/>
                <w:color w:val="4C264C" w:themeColor="accent1" w:themeShade="BF"/>
              </w:rPr>
              <w:t>1</w:t>
            </w:r>
            <w:r w:rsidR="00654C39" w:rsidRPr="001027E0">
              <w:rPr>
                <w:rStyle w:val="Strong"/>
                <w:color w:val="4C264C" w:themeColor="accent1" w:themeShade="BF"/>
              </w:rPr>
              <w:t xml:space="preserve"> Full Pages</w:t>
            </w:r>
            <w:r w:rsidR="00F907D5">
              <w:rPr>
                <w:rStyle w:val="Strong"/>
                <w:color w:val="4C264C" w:themeColor="accent1" w:themeShade="BF"/>
              </w:rPr>
              <w:t xml:space="preserve">   12pts</w:t>
            </w:r>
          </w:p>
        </w:tc>
        <w:tc>
          <w:tcPr>
            <w:tcW w:w="1067" w:type="dxa"/>
            <w:vAlign w:val="center"/>
          </w:tcPr>
          <w:p w14:paraId="7668336C" w14:textId="77777777" w:rsidR="00654C39" w:rsidRPr="000F1AB9" w:rsidRDefault="00DF4827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12</w:t>
            </w:r>
          </w:p>
        </w:tc>
        <w:tc>
          <w:tcPr>
            <w:tcW w:w="1707" w:type="dxa"/>
            <w:tcMar>
              <w:left w:w="115" w:type="dxa"/>
              <w:right w:w="115" w:type="dxa"/>
            </w:tcMar>
            <w:vAlign w:val="center"/>
          </w:tcPr>
          <w:p w14:paraId="1689BE15" w14:textId="77777777" w:rsidR="00654C39" w:rsidRPr="001027E0" w:rsidRDefault="00654C39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C264C" w:themeColor="accent1" w:themeShade="BF"/>
              </w:rPr>
            </w:pPr>
            <w:r w:rsidRPr="001027E0">
              <w:rPr>
                <w:b/>
                <w:color w:val="4C264C" w:themeColor="accent1" w:themeShade="BF"/>
              </w:rPr>
              <w:t>Child Page 1</w:t>
            </w:r>
          </w:p>
        </w:tc>
        <w:tc>
          <w:tcPr>
            <w:tcW w:w="945" w:type="dxa"/>
            <w:vAlign w:val="center"/>
          </w:tcPr>
          <w:p w14:paraId="3D4DEB3E" w14:textId="77777777" w:rsidR="00654C39" w:rsidRPr="00F907D5" w:rsidRDefault="00F63C0F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>
              <w:rPr>
                <w:color w:val="4C264C" w:themeColor="accent1" w:themeShade="BF"/>
                <w:sz w:val="24"/>
                <w:szCs w:val="24"/>
              </w:rPr>
              <w:t>2</w:t>
            </w:r>
            <w:r w:rsidR="003502B2">
              <w:rPr>
                <w:color w:val="4C264C" w:themeColor="accent1" w:themeShade="BF"/>
                <w:sz w:val="24"/>
                <w:szCs w:val="24"/>
              </w:rPr>
              <w:t>5</w:t>
            </w:r>
          </w:p>
        </w:tc>
        <w:tc>
          <w:tcPr>
            <w:tcW w:w="1016" w:type="dxa"/>
            <w:tcMar>
              <w:left w:w="115" w:type="dxa"/>
              <w:right w:w="115" w:type="dxa"/>
            </w:tcMar>
            <w:vAlign w:val="center"/>
          </w:tcPr>
          <w:p w14:paraId="71468B87" w14:textId="77777777" w:rsidR="00654C39" w:rsidRPr="000F1AB9" w:rsidRDefault="00654C39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</w:p>
        </w:tc>
        <w:tc>
          <w:tcPr>
            <w:tcW w:w="1966" w:type="dxa"/>
            <w:tcMar>
              <w:left w:w="115" w:type="dxa"/>
              <w:right w:w="115" w:type="dxa"/>
            </w:tcMar>
            <w:vAlign w:val="center"/>
          </w:tcPr>
          <w:p w14:paraId="3A63AA5C" w14:textId="77777777" w:rsidR="00654C39" w:rsidRPr="000F1AB9" w:rsidRDefault="00654C39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32"/>
                <w:szCs w:val="32"/>
              </w:rPr>
            </w:pPr>
          </w:p>
        </w:tc>
      </w:tr>
      <w:tr w:rsidR="00FB201B" w14:paraId="451292DA" w14:textId="77777777" w:rsidTr="00F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115" w:type="dxa"/>
              <w:right w:w="115" w:type="dxa"/>
            </w:tcMar>
            <w:vAlign w:val="center"/>
          </w:tcPr>
          <w:p w14:paraId="2C567A64" w14:textId="77777777" w:rsidR="00654C39" w:rsidRPr="001027E0" w:rsidRDefault="00654C39" w:rsidP="00C96463">
            <w:pPr>
              <w:spacing w:after="360"/>
              <w:jc w:val="center"/>
              <w:rPr>
                <w:color w:val="4C264C" w:themeColor="accent1" w:themeShade="BF"/>
              </w:rPr>
            </w:pPr>
          </w:p>
        </w:tc>
        <w:tc>
          <w:tcPr>
            <w:tcW w:w="1009" w:type="dxa"/>
            <w:vAlign w:val="center"/>
          </w:tcPr>
          <w:p w14:paraId="0CA215BD" w14:textId="77777777" w:rsidR="00654C39" w:rsidRPr="000F1AB9" w:rsidRDefault="00654C39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</w:p>
        </w:tc>
        <w:tc>
          <w:tcPr>
            <w:tcW w:w="1673" w:type="dxa"/>
            <w:tcMar>
              <w:left w:w="115" w:type="dxa"/>
              <w:right w:w="115" w:type="dxa"/>
            </w:tcMar>
            <w:vAlign w:val="center"/>
          </w:tcPr>
          <w:p w14:paraId="4128AB1B" w14:textId="77777777" w:rsidR="00654C39" w:rsidRPr="001027E0" w:rsidRDefault="00F907D5" w:rsidP="00C96463">
            <w:pPr>
              <w:spacing w:after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4C264C" w:themeColor="accent1" w:themeShade="BF"/>
              </w:rPr>
            </w:pPr>
            <w:proofErr w:type="spellStart"/>
            <w:proofErr w:type="gramStart"/>
            <w:r>
              <w:rPr>
                <w:rStyle w:val="Strong"/>
                <w:color w:val="4C264C" w:themeColor="accent1" w:themeShade="BF"/>
              </w:rPr>
              <w:t>url</w:t>
            </w:r>
            <w:proofErr w:type="spellEnd"/>
            <w:proofErr w:type="gramEnd"/>
            <w:r>
              <w:rPr>
                <w:rStyle w:val="Strong"/>
                <w:color w:val="4C264C" w:themeColor="accent1" w:themeShade="BF"/>
              </w:rPr>
              <w:t xml:space="preserve"> of site     1pt</w:t>
            </w:r>
          </w:p>
        </w:tc>
        <w:tc>
          <w:tcPr>
            <w:tcW w:w="1067" w:type="dxa"/>
            <w:vAlign w:val="center"/>
          </w:tcPr>
          <w:p w14:paraId="50391488" w14:textId="77777777" w:rsidR="00654C39" w:rsidRPr="000F1AB9" w:rsidRDefault="00DF4827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1</w:t>
            </w:r>
          </w:p>
        </w:tc>
        <w:tc>
          <w:tcPr>
            <w:tcW w:w="1707" w:type="dxa"/>
            <w:tcMar>
              <w:left w:w="115" w:type="dxa"/>
              <w:right w:w="115" w:type="dxa"/>
            </w:tcMar>
            <w:vAlign w:val="center"/>
          </w:tcPr>
          <w:p w14:paraId="38D58A8F" w14:textId="77777777" w:rsidR="00654C39" w:rsidRPr="001027E0" w:rsidRDefault="00654C39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C264C" w:themeColor="accent1" w:themeShade="BF"/>
              </w:rPr>
            </w:pPr>
            <w:r w:rsidRPr="001027E0">
              <w:rPr>
                <w:b/>
                <w:color w:val="4C264C" w:themeColor="accent1" w:themeShade="BF"/>
              </w:rPr>
              <w:t>Child Page 2</w:t>
            </w:r>
          </w:p>
        </w:tc>
        <w:tc>
          <w:tcPr>
            <w:tcW w:w="945" w:type="dxa"/>
            <w:vAlign w:val="center"/>
          </w:tcPr>
          <w:p w14:paraId="73317207" w14:textId="77777777" w:rsidR="00654C39" w:rsidRPr="00F907D5" w:rsidRDefault="00F907D5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 w:rsidRPr="00F907D5">
              <w:rPr>
                <w:color w:val="4C264C" w:themeColor="accent1" w:themeShade="BF"/>
                <w:sz w:val="24"/>
                <w:szCs w:val="24"/>
              </w:rPr>
              <w:t>2</w:t>
            </w:r>
            <w:r w:rsidR="00C96463">
              <w:rPr>
                <w:color w:val="4C264C" w:themeColor="accent1" w:themeShade="BF"/>
                <w:sz w:val="24"/>
                <w:szCs w:val="24"/>
              </w:rPr>
              <w:t>5</w:t>
            </w:r>
          </w:p>
        </w:tc>
        <w:tc>
          <w:tcPr>
            <w:tcW w:w="1016" w:type="dxa"/>
            <w:tcMar>
              <w:left w:w="115" w:type="dxa"/>
              <w:right w:w="115" w:type="dxa"/>
            </w:tcMar>
            <w:vAlign w:val="center"/>
          </w:tcPr>
          <w:p w14:paraId="4AF06DD4" w14:textId="77777777" w:rsidR="00654C39" w:rsidRPr="000F1AB9" w:rsidRDefault="00654C39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</w:p>
        </w:tc>
        <w:tc>
          <w:tcPr>
            <w:tcW w:w="1966" w:type="dxa"/>
            <w:tcMar>
              <w:left w:w="115" w:type="dxa"/>
              <w:right w:w="115" w:type="dxa"/>
            </w:tcMar>
            <w:vAlign w:val="center"/>
          </w:tcPr>
          <w:p w14:paraId="04B23E74" w14:textId="77777777" w:rsidR="00654C39" w:rsidRPr="000F1AB9" w:rsidRDefault="00654C39" w:rsidP="00C96463">
            <w:pPr>
              <w:spacing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264C" w:themeColor="accent1" w:themeShade="BF"/>
                <w:sz w:val="32"/>
                <w:szCs w:val="32"/>
              </w:rPr>
            </w:pPr>
          </w:p>
        </w:tc>
      </w:tr>
      <w:tr w:rsidR="00FB201B" w14:paraId="256FAD34" w14:textId="77777777" w:rsidTr="00FB201B">
        <w:trPr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115" w:type="dxa"/>
              <w:right w:w="115" w:type="dxa"/>
            </w:tcMar>
            <w:vAlign w:val="center"/>
          </w:tcPr>
          <w:p w14:paraId="74987D33" w14:textId="77777777" w:rsidR="00654C39" w:rsidRPr="001027E0" w:rsidRDefault="00654C39" w:rsidP="00C96463">
            <w:pPr>
              <w:spacing w:after="360"/>
              <w:jc w:val="center"/>
              <w:rPr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Total Site Plan</w:t>
            </w:r>
          </w:p>
        </w:tc>
        <w:tc>
          <w:tcPr>
            <w:tcW w:w="1009" w:type="dxa"/>
            <w:vAlign w:val="center"/>
          </w:tcPr>
          <w:p w14:paraId="1907FCB9" w14:textId="77777777" w:rsidR="00654C39" w:rsidRPr="000F1AB9" w:rsidRDefault="00DF4827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10</w:t>
            </w:r>
          </w:p>
        </w:tc>
        <w:tc>
          <w:tcPr>
            <w:tcW w:w="1673" w:type="dxa"/>
            <w:tcMar>
              <w:left w:w="115" w:type="dxa"/>
              <w:right w:w="115" w:type="dxa"/>
            </w:tcMar>
            <w:vAlign w:val="center"/>
          </w:tcPr>
          <w:p w14:paraId="62770DF6" w14:textId="77777777" w:rsidR="00654C39" w:rsidRPr="001027E0" w:rsidRDefault="00654C39" w:rsidP="00C96463">
            <w:pPr>
              <w:spacing w:after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4C264C" w:themeColor="accent1" w:themeShade="BF"/>
              </w:rPr>
            </w:pPr>
            <w:r w:rsidRPr="001027E0">
              <w:rPr>
                <w:rStyle w:val="Strong"/>
                <w:color w:val="4C264C" w:themeColor="accent1" w:themeShade="BF"/>
              </w:rPr>
              <w:t>Total Final Report</w:t>
            </w:r>
          </w:p>
        </w:tc>
        <w:tc>
          <w:tcPr>
            <w:tcW w:w="1067" w:type="dxa"/>
            <w:vAlign w:val="center"/>
          </w:tcPr>
          <w:p w14:paraId="0C5F7E85" w14:textId="77777777" w:rsidR="00654C39" w:rsidRPr="000F1AB9" w:rsidRDefault="00A14E43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1</w:t>
            </w:r>
            <w:r w:rsidR="00C96463">
              <w:rPr>
                <w:color w:val="4C264C" w:themeColor="accent1" w:themeShade="BF"/>
                <w:sz w:val="28"/>
                <w:szCs w:val="28"/>
              </w:rPr>
              <w:t>5</w:t>
            </w:r>
          </w:p>
        </w:tc>
        <w:tc>
          <w:tcPr>
            <w:tcW w:w="1707" w:type="dxa"/>
            <w:tcMar>
              <w:left w:w="115" w:type="dxa"/>
              <w:right w:w="115" w:type="dxa"/>
            </w:tcMar>
            <w:vAlign w:val="center"/>
          </w:tcPr>
          <w:p w14:paraId="46857A39" w14:textId="77777777" w:rsidR="00654C39" w:rsidRPr="001027E0" w:rsidRDefault="00654C39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C264C" w:themeColor="accent1" w:themeShade="BF"/>
              </w:rPr>
            </w:pPr>
            <w:r w:rsidRPr="001027E0">
              <w:rPr>
                <w:b/>
                <w:color w:val="4C264C" w:themeColor="accent1" w:themeShade="BF"/>
              </w:rPr>
              <w:t>Total Final Website</w:t>
            </w:r>
          </w:p>
        </w:tc>
        <w:tc>
          <w:tcPr>
            <w:tcW w:w="945" w:type="dxa"/>
            <w:vAlign w:val="center"/>
          </w:tcPr>
          <w:p w14:paraId="09AEC89B" w14:textId="77777777" w:rsidR="00654C39" w:rsidRPr="00F907D5" w:rsidRDefault="004B2AC6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>
              <w:rPr>
                <w:color w:val="4C264C" w:themeColor="accent1" w:themeShade="BF"/>
                <w:sz w:val="24"/>
                <w:szCs w:val="24"/>
              </w:rPr>
              <w:t>7</w:t>
            </w:r>
            <w:r w:rsidR="00C96463">
              <w:rPr>
                <w:color w:val="4C264C" w:themeColor="accent1" w:themeShade="BF"/>
                <w:sz w:val="24"/>
                <w:szCs w:val="24"/>
              </w:rPr>
              <w:t>5</w:t>
            </w:r>
          </w:p>
        </w:tc>
        <w:tc>
          <w:tcPr>
            <w:tcW w:w="1016" w:type="dxa"/>
            <w:tcMar>
              <w:left w:w="115" w:type="dxa"/>
              <w:right w:w="115" w:type="dxa"/>
            </w:tcMar>
            <w:vAlign w:val="center"/>
          </w:tcPr>
          <w:p w14:paraId="1152AB5E" w14:textId="76C4C0E5" w:rsidR="00654C39" w:rsidRPr="000F1AB9" w:rsidRDefault="008141E2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>
              <w:rPr>
                <w:color w:val="4C264C" w:themeColor="accent1" w:themeShade="BF"/>
                <w:sz w:val="28"/>
                <w:szCs w:val="28"/>
              </w:rPr>
              <w:t>10</w:t>
            </w:r>
          </w:p>
        </w:tc>
        <w:tc>
          <w:tcPr>
            <w:tcW w:w="1966" w:type="dxa"/>
            <w:shd w:val="clear" w:color="auto" w:fill="00FF00"/>
            <w:tcMar>
              <w:left w:w="115" w:type="dxa"/>
              <w:right w:w="115" w:type="dxa"/>
            </w:tcMar>
            <w:vAlign w:val="center"/>
          </w:tcPr>
          <w:p w14:paraId="2B84EC72" w14:textId="447E9693" w:rsidR="00654C39" w:rsidRPr="000F1AB9" w:rsidRDefault="008141E2" w:rsidP="00C96463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32"/>
                <w:szCs w:val="32"/>
              </w:rPr>
            </w:pPr>
            <w:r>
              <w:rPr>
                <w:color w:val="4C264C" w:themeColor="accent1" w:themeShade="BF"/>
                <w:sz w:val="32"/>
                <w:szCs w:val="32"/>
              </w:rPr>
              <w:t>110</w:t>
            </w:r>
          </w:p>
        </w:tc>
      </w:tr>
      <w:tr w:rsidR="009D4A70" w14:paraId="6996C110" w14:textId="77777777" w:rsidTr="00F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0" w:type="dxa"/>
            <w:gridSpan w:val="8"/>
            <w:tcMar>
              <w:left w:w="115" w:type="dxa"/>
              <w:right w:w="115" w:type="dxa"/>
            </w:tcMar>
          </w:tcPr>
          <w:p w14:paraId="48546AEC" w14:textId="77777777" w:rsidR="009D4A70" w:rsidRPr="000F1AB9" w:rsidRDefault="009D4A70" w:rsidP="00C96463">
            <w:pPr>
              <w:spacing w:after="360"/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5C2628" w14:paraId="2D314FC7" w14:textId="77777777" w:rsidTr="00FB201B">
        <w:trPr>
          <w:trHeight w:val="3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57798124" w14:textId="77777777" w:rsidR="005C2628" w:rsidRPr="001027E0" w:rsidRDefault="005C2628" w:rsidP="00C96463">
            <w:pPr>
              <w:spacing w:after="360"/>
              <w:rPr>
                <w:b w:val="0"/>
                <w:bCs w:val="0"/>
                <w:color w:val="4C264C" w:themeColor="accent1" w:themeShade="BF"/>
              </w:rPr>
            </w:pPr>
            <w:r w:rsidRPr="001027E0">
              <w:rPr>
                <w:color w:val="4C264C" w:themeColor="accent1" w:themeShade="BF"/>
              </w:rPr>
              <w:t>Comments:</w:t>
            </w:r>
          </w:p>
        </w:tc>
        <w:tc>
          <w:tcPr>
            <w:tcW w:w="9383" w:type="dxa"/>
            <w:gridSpan w:val="7"/>
          </w:tcPr>
          <w:p w14:paraId="6B5C255B" w14:textId="77777777" w:rsidR="004B2AC6" w:rsidRPr="003502B2" w:rsidRDefault="00DC65CF" w:rsidP="00C96463">
            <w:pPr>
              <w:pStyle w:val="ListParagraph"/>
              <w:numPr>
                <w:ilvl w:val="0"/>
                <w:numId w:val="11"/>
              </w:numPr>
              <w:spacing w:after="3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 w:rsidRPr="003502B2">
              <w:rPr>
                <w:color w:val="4C264C" w:themeColor="accent1" w:themeShade="BF"/>
                <w:sz w:val="24"/>
                <w:szCs w:val="24"/>
              </w:rPr>
              <w:t xml:space="preserve">Your site plan </w:t>
            </w:r>
            <w:r w:rsidR="00C20AD5" w:rsidRPr="003502B2">
              <w:rPr>
                <w:color w:val="4C264C" w:themeColor="accent1" w:themeShade="BF"/>
                <w:sz w:val="24"/>
                <w:szCs w:val="24"/>
              </w:rPr>
              <w:t xml:space="preserve">is </w:t>
            </w:r>
            <w:r w:rsidR="003D5A13" w:rsidRPr="003502B2">
              <w:rPr>
                <w:color w:val="4C264C" w:themeColor="accent1" w:themeShade="BF"/>
                <w:sz w:val="24"/>
                <w:szCs w:val="24"/>
              </w:rPr>
              <w:t>complete</w:t>
            </w:r>
            <w:r w:rsidR="00C20AD5" w:rsidRPr="003502B2">
              <w:rPr>
                <w:color w:val="4C264C" w:themeColor="accent1" w:themeShade="BF"/>
                <w:sz w:val="24"/>
                <w:szCs w:val="24"/>
              </w:rPr>
              <w:t xml:space="preserve"> </w:t>
            </w:r>
            <w:r w:rsidR="00890165" w:rsidRPr="003502B2">
              <w:rPr>
                <w:color w:val="4C264C" w:themeColor="accent1" w:themeShade="BF"/>
                <w:sz w:val="24"/>
                <w:szCs w:val="24"/>
              </w:rPr>
              <w:t xml:space="preserve">with </w:t>
            </w:r>
            <w:r w:rsidR="00DF4827">
              <w:rPr>
                <w:color w:val="4C264C" w:themeColor="accent1" w:themeShade="BF"/>
                <w:sz w:val="24"/>
                <w:szCs w:val="24"/>
              </w:rPr>
              <w:t>3 complete</w:t>
            </w:r>
            <w:r w:rsidR="00403ED5">
              <w:rPr>
                <w:color w:val="4C264C" w:themeColor="accent1" w:themeShade="BF"/>
                <w:sz w:val="24"/>
                <w:szCs w:val="24"/>
              </w:rPr>
              <w:t xml:space="preserve"> wireframes and title page</w:t>
            </w:r>
            <w:r w:rsidR="00890165" w:rsidRPr="003502B2">
              <w:rPr>
                <w:color w:val="4C264C" w:themeColor="accent1" w:themeShade="BF"/>
                <w:sz w:val="24"/>
                <w:szCs w:val="24"/>
              </w:rPr>
              <w:t xml:space="preserve"> </w:t>
            </w:r>
          </w:p>
          <w:p w14:paraId="491207BF" w14:textId="77777777" w:rsidR="004B2AC6" w:rsidRPr="003502B2" w:rsidRDefault="00890165" w:rsidP="00C96463">
            <w:pPr>
              <w:pStyle w:val="ListParagraph"/>
              <w:numPr>
                <w:ilvl w:val="0"/>
                <w:numId w:val="11"/>
              </w:numPr>
              <w:spacing w:after="3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 w:rsidRPr="003502B2">
              <w:rPr>
                <w:color w:val="4C264C" w:themeColor="accent1" w:themeShade="BF"/>
                <w:sz w:val="24"/>
                <w:szCs w:val="24"/>
              </w:rPr>
              <w:t>Y</w:t>
            </w:r>
            <w:r w:rsidR="00DC65CF" w:rsidRPr="003502B2">
              <w:rPr>
                <w:color w:val="4C264C" w:themeColor="accent1" w:themeShade="BF"/>
                <w:sz w:val="24"/>
                <w:szCs w:val="24"/>
              </w:rPr>
              <w:t xml:space="preserve">our website </w:t>
            </w:r>
            <w:r w:rsidR="004B2AC6" w:rsidRPr="003502B2">
              <w:rPr>
                <w:color w:val="4C264C" w:themeColor="accent1" w:themeShade="BF"/>
                <w:sz w:val="24"/>
                <w:szCs w:val="24"/>
              </w:rPr>
              <w:t xml:space="preserve">is well done and is </w:t>
            </w:r>
            <w:proofErr w:type="gramStart"/>
            <w:r w:rsidR="004B2AC6" w:rsidRPr="003502B2">
              <w:rPr>
                <w:color w:val="4C264C" w:themeColor="accent1" w:themeShade="BF"/>
                <w:sz w:val="24"/>
                <w:szCs w:val="24"/>
              </w:rPr>
              <w:t>complete</w:t>
            </w:r>
            <w:r w:rsidR="008544D9" w:rsidRPr="003502B2">
              <w:rPr>
                <w:color w:val="4C264C" w:themeColor="accent1" w:themeShade="BF"/>
                <w:sz w:val="24"/>
                <w:szCs w:val="24"/>
              </w:rPr>
              <w:t>….</w:t>
            </w:r>
            <w:r w:rsidR="006E217F" w:rsidRPr="003502B2">
              <w:rPr>
                <w:color w:val="4C264C" w:themeColor="accent1" w:themeShade="BF"/>
                <w:sz w:val="24"/>
                <w:szCs w:val="24"/>
              </w:rPr>
              <w:t>.</w:t>
            </w:r>
            <w:r w:rsidR="00403ED5">
              <w:rPr>
                <w:color w:val="4C264C" w:themeColor="accent1" w:themeShade="BF"/>
                <w:sz w:val="24"/>
                <w:szCs w:val="24"/>
              </w:rPr>
              <w:t>.</w:t>
            </w:r>
            <w:proofErr w:type="gramEnd"/>
            <w:r w:rsidR="00DC65CF" w:rsidRPr="003502B2">
              <w:rPr>
                <w:color w:val="4C264C" w:themeColor="accent1" w:themeShade="BF"/>
                <w:sz w:val="24"/>
                <w:szCs w:val="24"/>
              </w:rPr>
              <w:t xml:space="preserve"> </w:t>
            </w:r>
          </w:p>
          <w:p w14:paraId="53C0159C" w14:textId="77777777" w:rsidR="005C2628" w:rsidRPr="003502B2" w:rsidRDefault="00DC65CF" w:rsidP="00C96463">
            <w:pPr>
              <w:pStyle w:val="ListParagraph"/>
              <w:numPr>
                <w:ilvl w:val="0"/>
                <w:numId w:val="11"/>
              </w:numPr>
              <w:spacing w:after="3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 w:rsidRPr="003502B2">
              <w:rPr>
                <w:color w:val="4C264C" w:themeColor="accent1" w:themeShade="BF"/>
                <w:sz w:val="24"/>
                <w:szCs w:val="24"/>
              </w:rPr>
              <w:t xml:space="preserve">Your final report </w:t>
            </w:r>
            <w:r w:rsidR="008F543D" w:rsidRPr="003502B2">
              <w:rPr>
                <w:color w:val="4C264C" w:themeColor="accent1" w:themeShade="BF"/>
                <w:sz w:val="24"/>
                <w:szCs w:val="24"/>
              </w:rPr>
              <w:t xml:space="preserve">is </w:t>
            </w:r>
            <w:r w:rsidR="00DF4827">
              <w:rPr>
                <w:color w:val="4C264C" w:themeColor="accent1" w:themeShade="BF"/>
                <w:sz w:val="24"/>
                <w:szCs w:val="24"/>
              </w:rPr>
              <w:t>complete</w:t>
            </w:r>
            <w:r w:rsidRPr="003502B2">
              <w:rPr>
                <w:color w:val="4C264C" w:themeColor="accent1" w:themeShade="BF"/>
                <w:sz w:val="24"/>
                <w:szCs w:val="24"/>
              </w:rPr>
              <w:t>.</w:t>
            </w:r>
          </w:p>
          <w:p w14:paraId="0B09D8BE" w14:textId="77777777" w:rsidR="00F63C0F" w:rsidRPr="008544D9" w:rsidRDefault="00C20AD5" w:rsidP="00C96463">
            <w:pPr>
              <w:spacing w:after="3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4"/>
                <w:szCs w:val="24"/>
              </w:rPr>
            </w:pPr>
            <w:r w:rsidRPr="008544D9">
              <w:rPr>
                <w:color w:val="4C264C" w:themeColor="accent1" w:themeShade="BF"/>
                <w:sz w:val="24"/>
                <w:szCs w:val="24"/>
              </w:rPr>
              <w:t>It has been a pleasure being your instructor… I wish you well in your life and education.</w:t>
            </w:r>
          </w:p>
          <w:p w14:paraId="13CCA70D" w14:textId="77777777" w:rsidR="00DC65CF" w:rsidRPr="000F1AB9" w:rsidRDefault="00F63C0F" w:rsidP="00C96463">
            <w:pPr>
              <w:spacing w:after="3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264C" w:themeColor="accent1" w:themeShade="BF"/>
                <w:sz w:val="28"/>
                <w:szCs w:val="28"/>
              </w:rPr>
            </w:pPr>
            <w:r w:rsidRPr="008544D9">
              <w:rPr>
                <w:color w:val="4C264C" w:themeColor="accent1" w:themeShade="BF"/>
                <w:sz w:val="24"/>
                <w:szCs w:val="24"/>
              </w:rPr>
              <w:t xml:space="preserve">Sister </w:t>
            </w:r>
            <w:r w:rsidR="00DC65CF" w:rsidRPr="008544D9">
              <w:rPr>
                <w:color w:val="4C264C" w:themeColor="accent1" w:themeShade="BF"/>
                <w:sz w:val="24"/>
                <w:szCs w:val="24"/>
              </w:rPr>
              <w:t>A</w:t>
            </w:r>
          </w:p>
        </w:tc>
      </w:tr>
    </w:tbl>
    <w:tbl>
      <w:tblPr>
        <w:tblStyle w:val="HostTable-Borderless"/>
        <w:tblpPr w:leftFromText="180" w:rightFromText="180" w:vertAnchor="page" w:horzAnchor="page" w:tblpX="624" w:tblpY="4623"/>
        <w:tblW w:w="5000" w:type="pct"/>
        <w:tblLook w:val="04A0" w:firstRow="1" w:lastRow="0" w:firstColumn="1" w:lastColumn="0" w:noHBand="0" w:noVBand="1"/>
      </w:tblPr>
      <w:tblGrid>
        <w:gridCol w:w="5543"/>
        <w:gridCol w:w="5257"/>
      </w:tblGrid>
      <w:tr w:rsidR="00FB201B" w:rsidRPr="00D47FFA" w14:paraId="51F2B5BE" w14:textId="77777777" w:rsidTr="00FB201B">
        <w:trPr>
          <w:trHeight w:hRule="exact" w:val="720"/>
          <w:tblHeader/>
        </w:trPr>
        <w:tc>
          <w:tcPr>
            <w:tcW w:w="2566" w:type="pct"/>
            <w:vAlign w:val="center"/>
          </w:tcPr>
          <w:p w14:paraId="57CE45A8" w14:textId="77777777" w:rsidR="00FB201B" w:rsidRPr="002206A2" w:rsidRDefault="00FB201B" w:rsidP="00FB201B">
            <w:pPr>
              <w:pStyle w:val="Contact"/>
              <w:spacing w:line="276" w:lineRule="auto"/>
              <w:rPr>
                <w:b/>
                <w:sz w:val="40"/>
                <w:szCs w:val="40"/>
              </w:rPr>
            </w:pPr>
            <w:r w:rsidRPr="002206A2">
              <w:rPr>
                <w:b/>
                <w:sz w:val="40"/>
                <w:szCs w:val="40"/>
              </w:rPr>
              <w:t>Term: Spring 2018-0</w:t>
            </w:r>
            <w:r>
              <w:rPr>
                <w:b/>
                <w:sz w:val="40"/>
                <w:szCs w:val="40"/>
              </w:rPr>
              <w:t>9</w:t>
            </w:r>
          </w:p>
        </w:tc>
        <w:tc>
          <w:tcPr>
            <w:tcW w:w="2434" w:type="pct"/>
            <w:vAlign w:val="center"/>
          </w:tcPr>
          <w:p w14:paraId="1F5318FF" w14:textId="77777777" w:rsidR="00FB201B" w:rsidRPr="002206A2" w:rsidRDefault="00FB201B" w:rsidP="00FB201B">
            <w:pPr>
              <w:pStyle w:val="Header-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Brianna Miles</w:t>
            </w:r>
          </w:p>
        </w:tc>
      </w:tr>
    </w:tbl>
    <w:p w14:paraId="67332252" w14:textId="77777777" w:rsidR="00AE4A51" w:rsidRDefault="00AE4A5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B89E00" w14:textId="54532C1B" w:rsidR="00FB201B" w:rsidRDefault="00FB201B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92234A" w14:textId="4D719994" w:rsidR="00FB201B" w:rsidRDefault="00FB20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60BE0C" w14:textId="77777777" w:rsidR="00FB201B" w:rsidRDefault="00FB20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67CF58" w14:textId="557C2AF1" w:rsidR="00FB201B" w:rsidRDefault="00FB201B" w:rsidP="008141E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7DC08A" w14:textId="7CBE8832" w:rsidR="00116293" w:rsidRPr="00116293" w:rsidRDefault="00116293" w:rsidP="001162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AF977" wp14:editId="42AFA3E4">
                <wp:simplePos x="0" y="0"/>
                <wp:positionH relativeFrom="column">
                  <wp:posOffset>-278765</wp:posOffset>
                </wp:positionH>
                <wp:positionV relativeFrom="paragraph">
                  <wp:posOffset>76835</wp:posOffset>
                </wp:positionV>
                <wp:extent cx="5533390" cy="741045"/>
                <wp:effectExtent l="101600" t="101600" r="0" b="14795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7410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Right"/>
                          <a:lightRig rig="threePt" dir="t"/>
                        </a:scene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86E07" w14:textId="352275A6" w:rsidR="008141E2" w:rsidRDefault="008141E2" w:rsidP="008141E2">
                            <w:pPr>
                              <w:jc w:val="both"/>
                            </w:pPr>
                            <w:r w:rsidRPr="00FB201B">
                              <w:rPr>
                                <w:color w:val="9774A7" w:themeColor="background2" w:themeShade="BF"/>
                                <w:sz w:val="48"/>
                                <w:szCs w:val="48"/>
                              </w:rPr>
                              <w:t>Sister A’s Final Project Grade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1" o:spid="_x0000_s1026" type="#_x0000_t202" style="position:absolute;margin-left:-21.9pt;margin-top:6.05pt;width:435.7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" fillcolor="#e6deea [1310]" stroked="f">
                <v:shadow on="t" opacity="26214f" mv:blur="50800f" origin="-.5,-.5" offset="26941emu,26941emu"/>
                <v:textbox>
                  <w:txbxContent>
                    <w:p w14:paraId="3A086E07" w14:textId="352275A6" w:rsidR="008141E2" w:rsidRDefault="008141E2" w:rsidP="008141E2">
                      <w:pPr>
                        <w:jc w:val="both"/>
                      </w:pPr>
                      <w:r w:rsidRPr="00FB201B">
                        <w:rPr>
                          <w:color w:val="9774A7" w:themeColor="background2" w:themeShade="BF"/>
                          <w:sz w:val="48"/>
                          <w:szCs w:val="48"/>
                        </w:rPr>
                        <w:t>Sister A’s Final Project Grade 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  <w:r>
        <w:rPr>
          <w:noProof/>
        </w:rPr>
        <w:drawing>
          <wp:inline distT="0" distB="0" distL="0" distR="0" wp14:anchorId="2B72C347" wp14:editId="7F1065C6">
            <wp:extent cx="756355" cy="756355"/>
            <wp:effectExtent l="76200" t="76200" r="56515" b="56515"/>
            <wp:docPr id="50" name="Picture 50" descr="Macintosh HD:Users:TrishA:Desktop:Spring2018 2nd Block:Brianna Mi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TrishA:Desktop:Spring2018 2nd Block:Brianna Mile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55" cy="7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82550" h="82550"/>
                      <a:bevelB w="82550" h="82550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9EB1D" w14:textId="77777777" w:rsidR="00116293" w:rsidRPr="00116293" w:rsidRDefault="00116293" w:rsidP="0011629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6B1E69" w14:textId="5FB96EAC" w:rsidR="00116293" w:rsidRDefault="00116293" w:rsidP="001162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7D798CB" wp14:editId="3B6D30A3">
            <wp:extent cx="6858000" cy="409575"/>
            <wp:effectExtent l="101600" t="76200" r="152400" b="174625"/>
            <wp:docPr id="49" name="Picture 49" descr="Macintosh HD:Users:TrishA:Desktop:wdd100-newmaster:images:small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rishA:Desktop:wdd100-newmaster:images:smallbann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82550" dist="50800" dir="3540000" algn="tl" rotWithShape="0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convex"/>
                    </a:sp3d>
                  </pic:spPr>
                </pic:pic>
              </a:graphicData>
            </a:graphic>
          </wp:inline>
        </w:drawing>
      </w:r>
    </w:p>
    <w:p w14:paraId="0D9D70AA" w14:textId="151EF569" w:rsidR="00FB201B" w:rsidRPr="00116293" w:rsidRDefault="00FB201B" w:rsidP="00116293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B201B" w:rsidRPr="00116293" w:rsidSect="008141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720" w:bottom="36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3EEB5" w14:textId="77777777" w:rsidR="008141E2" w:rsidRDefault="008141E2">
      <w:r>
        <w:separator/>
      </w:r>
    </w:p>
  </w:endnote>
  <w:endnote w:type="continuationSeparator" w:id="0">
    <w:p w14:paraId="46A16413" w14:textId="77777777" w:rsidR="008141E2" w:rsidRDefault="0081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810002EF" w:usb1="0000000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FA282" w14:textId="77777777" w:rsidR="008141E2" w:rsidRDefault="008141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D8EF8" w14:textId="77777777" w:rsidR="008141E2" w:rsidRDefault="008141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2840E" w14:textId="77777777" w:rsidR="008141E2" w:rsidRDefault="008141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33F10" w14:textId="77777777" w:rsidR="008141E2" w:rsidRDefault="008141E2">
      <w:r>
        <w:separator/>
      </w:r>
    </w:p>
  </w:footnote>
  <w:footnote w:type="continuationSeparator" w:id="0">
    <w:p w14:paraId="4915EAE5" w14:textId="77777777" w:rsidR="008141E2" w:rsidRDefault="008141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BFF2A" w14:textId="2BB79A1E" w:rsidR="008141E2" w:rsidRDefault="008141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8141E2" w14:paraId="1DD7A0AA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7C4493A6" w14:textId="52554151" w:rsidR="008141E2" w:rsidRDefault="008141E2"/>
      </w:tc>
      <w:tc>
        <w:tcPr>
          <w:tcW w:w="100" w:type="pct"/>
        </w:tcPr>
        <w:p w14:paraId="6DE13FC9" w14:textId="77777777" w:rsidR="008141E2" w:rsidRDefault="008141E2"/>
      </w:tc>
      <w:tc>
        <w:tcPr>
          <w:tcW w:w="1600" w:type="pct"/>
          <w:shd w:val="clear" w:color="auto" w:fill="999966" w:themeFill="accent4"/>
        </w:tcPr>
        <w:p w14:paraId="75590537" w14:textId="77777777" w:rsidR="008141E2" w:rsidRDefault="008141E2"/>
      </w:tc>
      <w:tc>
        <w:tcPr>
          <w:tcW w:w="100" w:type="pct"/>
        </w:tcPr>
        <w:p w14:paraId="732A1147" w14:textId="77777777" w:rsidR="008141E2" w:rsidRDefault="008141E2"/>
      </w:tc>
      <w:tc>
        <w:tcPr>
          <w:tcW w:w="1600" w:type="pct"/>
          <w:shd w:val="clear" w:color="auto" w:fill="666699" w:themeFill="accent3"/>
        </w:tcPr>
        <w:p w14:paraId="2FE5CC34" w14:textId="77777777" w:rsidR="008141E2" w:rsidRDefault="008141E2"/>
      </w:tc>
    </w:tr>
  </w:tbl>
  <w:p w14:paraId="743B4EF4" w14:textId="77777777" w:rsidR="008141E2" w:rsidRDefault="008141E2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2250E57F" w14:textId="77777777" w:rsidR="008141E2" w:rsidRDefault="008141E2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EB24F" w14:textId="3DA034A2" w:rsidR="008141E2" w:rsidRDefault="008141E2" w:rsidP="00FB201B">
    <w:pPr>
      <w:pStyle w:val="Header-Left"/>
      <w:spacing w:after="40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6281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3288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FCD3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267A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6A48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9869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06E1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5E1C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040D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287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C20361C"/>
    <w:multiLevelType w:val="hybridMultilevel"/>
    <w:tmpl w:val="23BC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2"/>
  <w:proofState w:spelling="clean" w:grammar="clean"/>
  <w:attachedTemplate r:id="rId1"/>
  <w:defaultTabStop w:val="720"/>
  <w:evenAndOddHeaders/>
  <w:characterSpacingControl w:val="doNotCompress"/>
  <w:savePreviewPicture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224A8"/>
    <w:rsid w:val="000359B5"/>
    <w:rsid w:val="00040B12"/>
    <w:rsid w:val="00057575"/>
    <w:rsid w:val="000E5194"/>
    <w:rsid w:val="000F1AB9"/>
    <w:rsid w:val="000F7AE0"/>
    <w:rsid w:val="001027E0"/>
    <w:rsid w:val="00116293"/>
    <w:rsid w:val="001A491C"/>
    <w:rsid w:val="002206A2"/>
    <w:rsid w:val="002224A8"/>
    <w:rsid w:val="00295C8D"/>
    <w:rsid w:val="00323660"/>
    <w:rsid w:val="003502B2"/>
    <w:rsid w:val="003D5A13"/>
    <w:rsid w:val="003F465A"/>
    <w:rsid w:val="00403ED5"/>
    <w:rsid w:val="00472CB1"/>
    <w:rsid w:val="004B2AC6"/>
    <w:rsid w:val="00555B47"/>
    <w:rsid w:val="005C2628"/>
    <w:rsid w:val="00654C39"/>
    <w:rsid w:val="00656A62"/>
    <w:rsid w:val="006E217F"/>
    <w:rsid w:val="007C1AAF"/>
    <w:rsid w:val="007E359C"/>
    <w:rsid w:val="008141E2"/>
    <w:rsid w:val="008544D9"/>
    <w:rsid w:val="00890165"/>
    <w:rsid w:val="008F155F"/>
    <w:rsid w:val="008F543D"/>
    <w:rsid w:val="008F599F"/>
    <w:rsid w:val="00985C94"/>
    <w:rsid w:val="009D4A70"/>
    <w:rsid w:val="00A14E43"/>
    <w:rsid w:val="00AE4A51"/>
    <w:rsid w:val="00C20AD5"/>
    <w:rsid w:val="00C96463"/>
    <w:rsid w:val="00D47FFA"/>
    <w:rsid w:val="00D578E0"/>
    <w:rsid w:val="00DC65CF"/>
    <w:rsid w:val="00DD6585"/>
    <w:rsid w:val="00DE7627"/>
    <w:rsid w:val="00DF4827"/>
    <w:rsid w:val="00E85026"/>
    <w:rsid w:val="00EA73CC"/>
    <w:rsid w:val="00ED3CDB"/>
    <w:rsid w:val="00F26BFE"/>
    <w:rsid w:val="00F63C0F"/>
    <w:rsid w:val="00F907D5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CFC2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4A51"/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AE4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4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4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E4A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A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4A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4A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4A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4A5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E4A5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AE4A5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AE4A5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Normal"/>
    <w:rsid w:val="00AE4A5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TableNormal"/>
    <w:rsid w:val="00AE4A51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-Borderless">
    <w:name w:val="Host Table - Borderless"/>
    <w:basedOn w:val="TableNormal"/>
    <w:rsid w:val="00AE4A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us">
    <w:name w:val="Plus"/>
    <w:basedOn w:val="DefaultParagraphFont"/>
    <w:rsid w:val="00AE4A51"/>
    <w:rPr>
      <w:b/>
      <w:color w:val="B770B7" w:themeColor="accent1" w:themeTint="99"/>
      <w:spacing w:val="-80"/>
      <w:position w:val="24"/>
      <w:sz w:val="60"/>
    </w:rPr>
  </w:style>
  <w:style w:type="paragraph" w:styleId="Date">
    <w:name w:val="Date"/>
    <w:basedOn w:val="Normal"/>
    <w:next w:val="Normal"/>
    <w:link w:val="DateChar"/>
    <w:rsid w:val="00AE4A51"/>
    <w:pPr>
      <w:spacing w:before="60"/>
      <w:jc w:val="right"/>
    </w:pPr>
    <w:rPr>
      <w:color w:val="999966" w:themeColor="accent4"/>
      <w:sz w:val="24"/>
    </w:rPr>
  </w:style>
  <w:style w:type="character" w:customStyle="1" w:styleId="DateChar">
    <w:name w:val="Date Char"/>
    <w:basedOn w:val="DefaultParagraphFont"/>
    <w:link w:val="Date"/>
    <w:rsid w:val="00AE4A51"/>
    <w:rPr>
      <w:color w:val="999966" w:themeColor="accent4"/>
      <w:sz w:val="24"/>
    </w:rPr>
  </w:style>
  <w:style w:type="table" w:customStyle="1" w:styleId="TotalsTable">
    <w:name w:val="Totals Table"/>
    <w:basedOn w:val="TableNormal"/>
    <w:rsid w:val="00AE4A51"/>
    <w:tblPr>
      <w:jc w:val="right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rPr>
      <w:jc w:val="right"/>
    </w:tr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InvoiceTable">
    <w:name w:val="Invoice Table"/>
    <w:basedOn w:val="TableNormal"/>
    <w:rsid w:val="00AE4A51"/>
    <w:tblPr>
      <w:tblInd w:w="72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/>
      </w:tcPr>
    </w:tblStylePr>
    <w:tblStylePr w:type="lastRow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E4A5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E4A51"/>
  </w:style>
  <w:style w:type="paragraph" w:styleId="BlockText">
    <w:name w:val="Block Text"/>
    <w:basedOn w:val="Normal"/>
    <w:semiHidden/>
    <w:unhideWhenUsed/>
    <w:rsid w:val="00AE4A5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">
    <w:name w:val="Body Text"/>
    <w:basedOn w:val="Normal"/>
    <w:link w:val="BodyTextChar"/>
    <w:semiHidden/>
    <w:unhideWhenUsed/>
    <w:rsid w:val="00AE4A5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E4A51"/>
    <w:rPr>
      <w:sz w:val="18"/>
    </w:rPr>
  </w:style>
  <w:style w:type="paragraph" w:styleId="BodyText2">
    <w:name w:val="Body Text 2"/>
    <w:basedOn w:val="Normal"/>
    <w:link w:val="BodyText2Char"/>
    <w:semiHidden/>
    <w:unhideWhenUsed/>
    <w:rsid w:val="00AE4A5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E4A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E4A5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E4A5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E4A51"/>
    <w:rPr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AE4A5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E4A5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E4A5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AE4A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E4A5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E4A5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4A5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E4A5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AE4A5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E4A5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AE4A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4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E4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4A5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E4A5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E4A51"/>
  </w:style>
  <w:style w:type="character" w:customStyle="1" w:styleId="E-mailSignatureChar">
    <w:name w:val="E-mail Signature Char"/>
    <w:basedOn w:val="DefaultParagraphFont"/>
    <w:link w:val="E-mailSignature"/>
    <w:semiHidden/>
    <w:rsid w:val="00AE4A5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AE4A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E4A5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AE4A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E4A5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AE4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4A51"/>
    <w:rPr>
      <w:sz w:val="18"/>
    </w:rPr>
  </w:style>
  <w:style w:type="paragraph" w:styleId="FootnoteText">
    <w:name w:val="footnote text"/>
    <w:basedOn w:val="Normal"/>
    <w:link w:val="FootnoteTextChar"/>
    <w:semiHidden/>
    <w:unhideWhenUsed/>
    <w:rsid w:val="00AE4A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E4A5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E4A5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AE4A51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AE4A51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AE4A51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AE4A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E4A5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E4A5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AE4A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E4A5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E4A5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AE4A5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AE4A5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AE4A5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AE4A5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AE4A5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AE4A5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AE4A5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AE4A5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AE4A5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E4A5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AE4A5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AE4A5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E4A5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E4A5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E4A5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E4A5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E4A5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E4A5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E4A5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E4A5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E4A5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E4A5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E4A5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E4A5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E4A5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E4A5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E4A5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E4A5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E4A5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E4A5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E4A5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E4A5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E4A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E4A5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E4A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E4A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qFormat/>
    <w:rsid w:val="00AE4A51"/>
    <w:rPr>
      <w:sz w:val="18"/>
    </w:rPr>
  </w:style>
  <w:style w:type="paragraph" w:styleId="NormalWeb">
    <w:name w:val="Normal (Web)"/>
    <w:basedOn w:val="Normal"/>
    <w:semiHidden/>
    <w:unhideWhenUsed/>
    <w:rsid w:val="00AE4A5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E4A5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E4A51"/>
  </w:style>
  <w:style w:type="character" w:customStyle="1" w:styleId="NoteHeadingChar">
    <w:name w:val="Note Heading Char"/>
    <w:basedOn w:val="DefaultParagraphFont"/>
    <w:link w:val="NoteHeading"/>
    <w:semiHidden/>
    <w:rsid w:val="00AE4A5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AE4A5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E4A5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E4A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E4A5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E4A51"/>
  </w:style>
  <w:style w:type="character" w:customStyle="1" w:styleId="SalutationChar">
    <w:name w:val="Salutation Char"/>
    <w:basedOn w:val="DefaultParagraphFont"/>
    <w:link w:val="Salutation"/>
    <w:semiHidden/>
    <w:rsid w:val="00AE4A51"/>
    <w:rPr>
      <w:sz w:val="18"/>
    </w:rPr>
  </w:style>
  <w:style w:type="paragraph" w:styleId="Signature">
    <w:name w:val="Signature"/>
    <w:basedOn w:val="Normal"/>
    <w:link w:val="SignatureChar"/>
    <w:semiHidden/>
    <w:unhideWhenUsed/>
    <w:rsid w:val="00AE4A5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E4A5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AE4A5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E4A5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E4A5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AE4A51"/>
  </w:style>
  <w:style w:type="paragraph" w:styleId="Title">
    <w:name w:val="Title"/>
    <w:basedOn w:val="Normal"/>
    <w:next w:val="Normal"/>
    <w:link w:val="TitleChar"/>
    <w:qFormat/>
    <w:rsid w:val="00AE4A5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E4A5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E4A5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E4A5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E4A5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AE4A5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AE4A5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AE4A5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AE4A5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AE4A5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AE4A5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AE4A5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AE4A51"/>
    <w:pPr>
      <w:outlineLvl w:val="9"/>
    </w:pPr>
  </w:style>
  <w:style w:type="table" w:styleId="TableGrid">
    <w:name w:val="Table Grid"/>
    <w:basedOn w:val="TableNormal"/>
    <w:uiPriority w:val="59"/>
    <w:rsid w:val="007C1A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1AAF"/>
    <w:rPr>
      <w:color w:val="4C264C" w:themeColor="accent1" w:themeShade="BF"/>
    </w:rPr>
    <w:tblPr>
      <w:tblStyleRowBandSize w:val="1"/>
      <w:tblStyleColBandSize w:val="1"/>
      <w:tblInd w:w="0" w:type="dxa"/>
      <w:tblBorders>
        <w:top w:val="single" w:sz="8" w:space="0" w:color="663366" w:themeColor="accent1"/>
        <w:bottom w:val="single" w:sz="8" w:space="0" w:color="6633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366" w:themeColor="accent1"/>
          <w:left w:val="nil"/>
          <w:bottom w:val="single" w:sz="8" w:space="0" w:color="6633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366" w:themeColor="accent1"/>
          <w:left w:val="nil"/>
          <w:bottom w:val="single" w:sz="8" w:space="0" w:color="6633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C1AAF"/>
    <w:rPr>
      <w:color w:val="4C4C72" w:themeColor="accent3" w:themeShade="BF"/>
    </w:rPr>
    <w:tblPr>
      <w:tblStyleRowBandSize w:val="1"/>
      <w:tblStyleColBandSize w:val="1"/>
      <w:tblInd w:w="0" w:type="dxa"/>
      <w:tblBorders>
        <w:top w:val="single" w:sz="8" w:space="0" w:color="666699" w:themeColor="accent3"/>
        <w:bottom w:val="single" w:sz="8" w:space="0" w:color="66669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99" w:themeColor="accent3"/>
          <w:left w:val="nil"/>
          <w:bottom w:val="single" w:sz="8" w:space="0" w:color="66669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99" w:themeColor="accent3"/>
          <w:left w:val="nil"/>
          <w:bottom w:val="single" w:sz="8" w:space="0" w:color="66669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</w:style>
  <w:style w:type="character" w:styleId="Strong">
    <w:name w:val="Strong"/>
    <w:basedOn w:val="DefaultParagraphFont"/>
    <w:uiPriority w:val="22"/>
    <w:qFormat/>
    <w:rsid w:val="005C2628"/>
    <w:rPr>
      <w:b/>
      <w:bCs/>
    </w:rPr>
  </w:style>
  <w:style w:type="paragraph" w:styleId="Revision">
    <w:name w:val="Revision"/>
    <w:hidden/>
    <w:uiPriority w:val="99"/>
    <w:semiHidden/>
    <w:rsid w:val="00D47FFA"/>
    <w:rPr>
      <w:sz w:val="18"/>
    </w:rPr>
  </w:style>
  <w:style w:type="character" w:customStyle="1" w:styleId="NoSpacingChar">
    <w:name w:val="No Spacing Char"/>
    <w:basedOn w:val="DefaultParagraphFont"/>
    <w:link w:val="NoSpacing"/>
    <w:rsid w:val="000F7AE0"/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4A51"/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AE4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4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4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E4A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A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4A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4A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4A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4A5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E4A5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AE4A5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AE4A5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Normal"/>
    <w:rsid w:val="00AE4A5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TableNormal"/>
    <w:rsid w:val="00AE4A51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-Borderless">
    <w:name w:val="Host Table - Borderless"/>
    <w:basedOn w:val="TableNormal"/>
    <w:rsid w:val="00AE4A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us">
    <w:name w:val="Plus"/>
    <w:basedOn w:val="DefaultParagraphFont"/>
    <w:rsid w:val="00AE4A51"/>
    <w:rPr>
      <w:b/>
      <w:color w:val="B770B7" w:themeColor="accent1" w:themeTint="99"/>
      <w:spacing w:val="-80"/>
      <w:position w:val="24"/>
      <w:sz w:val="60"/>
    </w:rPr>
  </w:style>
  <w:style w:type="paragraph" w:styleId="Date">
    <w:name w:val="Date"/>
    <w:basedOn w:val="Normal"/>
    <w:next w:val="Normal"/>
    <w:link w:val="DateChar"/>
    <w:rsid w:val="00AE4A51"/>
    <w:pPr>
      <w:spacing w:before="60"/>
      <w:jc w:val="right"/>
    </w:pPr>
    <w:rPr>
      <w:color w:val="999966" w:themeColor="accent4"/>
      <w:sz w:val="24"/>
    </w:rPr>
  </w:style>
  <w:style w:type="character" w:customStyle="1" w:styleId="DateChar">
    <w:name w:val="Date Char"/>
    <w:basedOn w:val="DefaultParagraphFont"/>
    <w:link w:val="Date"/>
    <w:rsid w:val="00AE4A51"/>
    <w:rPr>
      <w:color w:val="999966" w:themeColor="accent4"/>
      <w:sz w:val="24"/>
    </w:rPr>
  </w:style>
  <w:style w:type="table" w:customStyle="1" w:styleId="TotalsTable">
    <w:name w:val="Totals Table"/>
    <w:basedOn w:val="TableNormal"/>
    <w:rsid w:val="00AE4A51"/>
    <w:tblPr>
      <w:jc w:val="right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rPr>
      <w:jc w:val="right"/>
    </w:tr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InvoiceTable">
    <w:name w:val="Invoice Table"/>
    <w:basedOn w:val="TableNormal"/>
    <w:rsid w:val="00AE4A51"/>
    <w:tblPr>
      <w:tblInd w:w="72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/>
      </w:tcPr>
    </w:tblStylePr>
    <w:tblStylePr w:type="lastRow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E4A5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E4A51"/>
  </w:style>
  <w:style w:type="paragraph" w:styleId="BlockText">
    <w:name w:val="Block Text"/>
    <w:basedOn w:val="Normal"/>
    <w:semiHidden/>
    <w:unhideWhenUsed/>
    <w:rsid w:val="00AE4A5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">
    <w:name w:val="Body Text"/>
    <w:basedOn w:val="Normal"/>
    <w:link w:val="BodyTextChar"/>
    <w:semiHidden/>
    <w:unhideWhenUsed/>
    <w:rsid w:val="00AE4A5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E4A51"/>
    <w:rPr>
      <w:sz w:val="18"/>
    </w:rPr>
  </w:style>
  <w:style w:type="paragraph" w:styleId="BodyText2">
    <w:name w:val="Body Text 2"/>
    <w:basedOn w:val="Normal"/>
    <w:link w:val="BodyText2Char"/>
    <w:semiHidden/>
    <w:unhideWhenUsed/>
    <w:rsid w:val="00AE4A5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E4A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E4A5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E4A5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E4A51"/>
    <w:rPr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AE4A5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E4A5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E4A5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AE4A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E4A5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E4A5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4A5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E4A5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AE4A5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E4A5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AE4A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4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E4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4A5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E4A5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E4A51"/>
  </w:style>
  <w:style w:type="character" w:customStyle="1" w:styleId="E-mailSignatureChar">
    <w:name w:val="E-mail Signature Char"/>
    <w:basedOn w:val="DefaultParagraphFont"/>
    <w:link w:val="E-mailSignature"/>
    <w:semiHidden/>
    <w:rsid w:val="00AE4A5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AE4A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E4A5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AE4A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E4A5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AE4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4A51"/>
    <w:rPr>
      <w:sz w:val="18"/>
    </w:rPr>
  </w:style>
  <w:style w:type="paragraph" w:styleId="FootnoteText">
    <w:name w:val="footnote text"/>
    <w:basedOn w:val="Normal"/>
    <w:link w:val="FootnoteTextChar"/>
    <w:semiHidden/>
    <w:unhideWhenUsed/>
    <w:rsid w:val="00AE4A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E4A5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E4A5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AE4A51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AE4A51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AE4A51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AE4A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E4A5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E4A5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AE4A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E4A5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E4A5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AE4A5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AE4A5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AE4A5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AE4A5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AE4A5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AE4A5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AE4A5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AE4A5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AE4A5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E4A5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AE4A5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AE4A5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E4A5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E4A5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E4A5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E4A5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E4A5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E4A5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E4A5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E4A5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E4A5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E4A5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E4A5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E4A5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E4A5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E4A5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E4A5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E4A5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E4A5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E4A5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E4A5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E4A5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E4A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E4A5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E4A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E4A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qFormat/>
    <w:rsid w:val="00AE4A51"/>
    <w:rPr>
      <w:sz w:val="18"/>
    </w:rPr>
  </w:style>
  <w:style w:type="paragraph" w:styleId="NormalWeb">
    <w:name w:val="Normal (Web)"/>
    <w:basedOn w:val="Normal"/>
    <w:semiHidden/>
    <w:unhideWhenUsed/>
    <w:rsid w:val="00AE4A5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E4A5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E4A51"/>
  </w:style>
  <w:style w:type="character" w:customStyle="1" w:styleId="NoteHeadingChar">
    <w:name w:val="Note Heading Char"/>
    <w:basedOn w:val="DefaultParagraphFont"/>
    <w:link w:val="NoteHeading"/>
    <w:semiHidden/>
    <w:rsid w:val="00AE4A5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AE4A5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E4A5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E4A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E4A5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E4A51"/>
  </w:style>
  <w:style w:type="character" w:customStyle="1" w:styleId="SalutationChar">
    <w:name w:val="Salutation Char"/>
    <w:basedOn w:val="DefaultParagraphFont"/>
    <w:link w:val="Salutation"/>
    <w:semiHidden/>
    <w:rsid w:val="00AE4A51"/>
    <w:rPr>
      <w:sz w:val="18"/>
    </w:rPr>
  </w:style>
  <w:style w:type="paragraph" w:styleId="Signature">
    <w:name w:val="Signature"/>
    <w:basedOn w:val="Normal"/>
    <w:link w:val="SignatureChar"/>
    <w:semiHidden/>
    <w:unhideWhenUsed/>
    <w:rsid w:val="00AE4A5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E4A5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AE4A5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E4A5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E4A5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AE4A51"/>
  </w:style>
  <w:style w:type="paragraph" w:styleId="Title">
    <w:name w:val="Title"/>
    <w:basedOn w:val="Normal"/>
    <w:next w:val="Normal"/>
    <w:link w:val="TitleChar"/>
    <w:qFormat/>
    <w:rsid w:val="00AE4A5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E4A5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E4A5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E4A5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E4A5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AE4A5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AE4A5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AE4A5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AE4A5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AE4A5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AE4A5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AE4A5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AE4A51"/>
    <w:pPr>
      <w:outlineLvl w:val="9"/>
    </w:pPr>
  </w:style>
  <w:style w:type="table" w:styleId="TableGrid">
    <w:name w:val="Table Grid"/>
    <w:basedOn w:val="TableNormal"/>
    <w:uiPriority w:val="59"/>
    <w:rsid w:val="007C1A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C1AAF"/>
    <w:rPr>
      <w:color w:val="4C264C" w:themeColor="accent1" w:themeShade="BF"/>
    </w:rPr>
    <w:tblPr>
      <w:tblStyleRowBandSize w:val="1"/>
      <w:tblStyleColBandSize w:val="1"/>
      <w:tblInd w:w="0" w:type="dxa"/>
      <w:tblBorders>
        <w:top w:val="single" w:sz="8" w:space="0" w:color="663366" w:themeColor="accent1"/>
        <w:bottom w:val="single" w:sz="8" w:space="0" w:color="6633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366" w:themeColor="accent1"/>
          <w:left w:val="nil"/>
          <w:bottom w:val="single" w:sz="8" w:space="0" w:color="6633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366" w:themeColor="accent1"/>
          <w:left w:val="nil"/>
          <w:bottom w:val="single" w:sz="8" w:space="0" w:color="6633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C4E1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C1AAF"/>
    <w:rPr>
      <w:color w:val="4C4C72" w:themeColor="accent3" w:themeShade="BF"/>
    </w:rPr>
    <w:tblPr>
      <w:tblStyleRowBandSize w:val="1"/>
      <w:tblStyleColBandSize w:val="1"/>
      <w:tblInd w:w="0" w:type="dxa"/>
      <w:tblBorders>
        <w:top w:val="single" w:sz="8" w:space="0" w:color="666699" w:themeColor="accent3"/>
        <w:bottom w:val="single" w:sz="8" w:space="0" w:color="66669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99" w:themeColor="accent3"/>
          <w:left w:val="nil"/>
          <w:bottom w:val="single" w:sz="8" w:space="0" w:color="66669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99" w:themeColor="accent3"/>
          <w:left w:val="nil"/>
          <w:bottom w:val="single" w:sz="8" w:space="0" w:color="66669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E5" w:themeFill="accent3" w:themeFillTint="3F"/>
      </w:tcPr>
    </w:tblStylePr>
  </w:style>
  <w:style w:type="character" w:styleId="Strong">
    <w:name w:val="Strong"/>
    <w:basedOn w:val="DefaultParagraphFont"/>
    <w:uiPriority w:val="22"/>
    <w:qFormat/>
    <w:rsid w:val="005C2628"/>
    <w:rPr>
      <w:b/>
      <w:bCs/>
    </w:rPr>
  </w:style>
  <w:style w:type="paragraph" w:styleId="Revision">
    <w:name w:val="Revision"/>
    <w:hidden/>
    <w:uiPriority w:val="99"/>
    <w:semiHidden/>
    <w:rsid w:val="00D47FFA"/>
    <w:rPr>
      <w:sz w:val="18"/>
    </w:rPr>
  </w:style>
  <w:style w:type="character" w:customStyle="1" w:styleId="NoSpacingChar">
    <w:name w:val="No Spacing Char"/>
    <w:basedOn w:val="DefaultParagraphFont"/>
    <w:link w:val="NoSpacing"/>
    <w:rsid w:val="000F7AE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rishA:Library:Application%20Support:Microsoft:Office:User%20Templates:My%20Templates:Site%20Plan%20Grade%20Form.dotx" TargetMode="Externa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319A1-2410-D143-A553-EE2196C6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Site Plan Grade Form.dotx</Template>
  <TotalTime>174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Adelsperger</dc:creator>
  <cp:keywords/>
  <dc:description/>
  <cp:lastModifiedBy>Patricia Adelsperger</cp:lastModifiedBy>
  <cp:revision>3</cp:revision>
  <dcterms:created xsi:type="dcterms:W3CDTF">2018-07-22T13:13:00Z</dcterms:created>
  <dcterms:modified xsi:type="dcterms:W3CDTF">2018-07-24T13:29:00Z</dcterms:modified>
  <cp:category/>
</cp:coreProperties>
</file>